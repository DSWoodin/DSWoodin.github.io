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34"/>
      </w:tblGrid>
      <w:tr w:rsidR="00692703" w:rsidRPr="00CF1A49" w14:paraId="13E43D1B" w14:textId="77777777" w:rsidTr="002A36DD">
        <w:trPr>
          <w:trHeight w:hRule="exact" w:val="80"/>
        </w:trPr>
        <w:tc>
          <w:tcPr>
            <w:tcW w:w="9535" w:type="dxa"/>
            <w:tcMar>
              <w:top w:w="0" w:type="dxa"/>
              <w:bottom w:w="0" w:type="dxa"/>
            </w:tcMar>
          </w:tcPr>
          <w:p w14:paraId="15885B4D" w14:textId="77777777" w:rsidR="00100DC9" w:rsidRDefault="00100DC9" w:rsidP="00100DC9">
            <w:pPr>
              <w:pStyle w:val="ContactInfoEmphasis"/>
              <w:contextualSpacing w:val="0"/>
              <w:jc w:val="left"/>
              <w:rPr>
                <w:lang w:bidi="he-IL"/>
              </w:rPr>
            </w:pPr>
          </w:p>
          <w:p w14:paraId="6082C59F" w14:textId="6392E5D7" w:rsidR="00100DC9" w:rsidRPr="00CF1A49" w:rsidRDefault="00100DC9" w:rsidP="00100DC9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0FA71FFA" w14:textId="77777777" w:rsidTr="002C5D1C">
        <w:trPr>
          <w:trHeight w:val="230"/>
        </w:trPr>
        <w:tc>
          <w:tcPr>
            <w:tcW w:w="9535" w:type="dxa"/>
            <w:tcMar>
              <w:top w:w="432" w:type="dxa"/>
            </w:tcMar>
          </w:tcPr>
          <w:p w14:paraId="6016B9BC" w14:textId="5D641E43" w:rsidR="005C1B5C" w:rsidRPr="00FE3523" w:rsidRDefault="00A409CE" w:rsidP="00D43EAA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developer</w:t>
            </w:r>
            <w:r w:rsidR="00703542">
              <w:rPr>
                <w:sz w:val="24"/>
                <w:szCs w:val="24"/>
              </w:rPr>
              <w:t xml:space="preserve"> with </w:t>
            </w:r>
            <w:r w:rsidR="00FC420E">
              <w:rPr>
                <w:sz w:val="24"/>
                <w:szCs w:val="24"/>
              </w:rPr>
              <w:t>extensive</w:t>
            </w:r>
            <w:r w:rsidR="00703542">
              <w:rPr>
                <w:sz w:val="24"/>
                <w:szCs w:val="24"/>
              </w:rPr>
              <w:t xml:space="preserve"> DevOps experience</w:t>
            </w:r>
            <w:r w:rsidR="00955249" w:rsidRPr="00FE3523">
              <w:rPr>
                <w:sz w:val="24"/>
                <w:szCs w:val="24"/>
              </w:rPr>
              <w:t xml:space="preserve"> looking for a </w:t>
            </w:r>
            <w:r w:rsidR="005C4390" w:rsidRPr="00FE3523">
              <w:rPr>
                <w:b/>
                <w:bCs/>
                <w:sz w:val="24"/>
                <w:szCs w:val="24"/>
              </w:rPr>
              <w:t>software</w:t>
            </w:r>
            <w:r w:rsidR="002C5D1C" w:rsidRPr="00FE3523">
              <w:rPr>
                <w:b/>
                <w:bCs/>
                <w:sz w:val="24"/>
                <w:szCs w:val="24"/>
              </w:rPr>
              <w:t xml:space="preserve"> developer position</w:t>
            </w:r>
            <w:r w:rsidR="002C5D1C" w:rsidRPr="00FE3523">
              <w:rPr>
                <w:sz w:val="24"/>
                <w:szCs w:val="24"/>
              </w:rPr>
              <w:t>.</w:t>
            </w:r>
          </w:p>
          <w:p w14:paraId="033D4353" w14:textId="68982AFF" w:rsidR="001A2110" w:rsidRPr="00FE3523" w:rsidRDefault="000557EF" w:rsidP="001A2110">
            <w:pPr>
              <w:contextualSpacing w:val="0"/>
              <w:jc w:val="center"/>
              <w:rPr>
                <w:sz w:val="24"/>
                <w:szCs w:val="24"/>
                <w:rtl/>
                <w:lang w:bidi="he-IL"/>
              </w:rPr>
            </w:pPr>
            <w:r w:rsidRPr="00FE3523">
              <w:rPr>
                <w:sz w:val="24"/>
                <w:szCs w:val="24"/>
              </w:rPr>
              <w:t>Fast-learner</w:t>
            </w:r>
            <w:r w:rsidR="001A2110" w:rsidRPr="00FE3523">
              <w:rPr>
                <w:sz w:val="24"/>
                <w:szCs w:val="24"/>
              </w:rPr>
              <w:t xml:space="preserve"> and </w:t>
            </w:r>
            <w:r w:rsidR="003C1A42" w:rsidRPr="00FE3523">
              <w:rPr>
                <w:sz w:val="24"/>
                <w:szCs w:val="24"/>
              </w:rPr>
              <w:t>highly motivated</w:t>
            </w:r>
            <w:r w:rsidR="001A2110" w:rsidRPr="00FE3523">
              <w:rPr>
                <w:sz w:val="24"/>
                <w:szCs w:val="24"/>
              </w:rPr>
              <w:t xml:space="preserve"> to create quality products that bring value.</w:t>
            </w:r>
          </w:p>
          <w:p w14:paraId="3608EE34" w14:textId="175723EB" w:rsidR="00CE036E" w:rsidRPr="00CF1A49" w:rsidRDefault="00CE036E" w:rsidP="00D43EAA">
            <w:pPr>
              <w:contextualSpacing w:val="0"/>
              <w:jc w:val="center"/>
              <w:rPr>
                <w:rtl/>
                <w:lang w:bidi="he-IL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539"/>
        <w:tblOverlap w:val="never"/>
        <w:tblW w:w="9534" w:type="dxa"/>
        <w:tblLook w:val="04A0" w:firstRow="1" w:lastRow="0" w:firstColumn="1" w:lastColumn="0" w:noHBand="0" w:noVBand="1"/>
        <w:tblDescription w:val="Layout table for name, contact info, and objective"/>
      </w:tblPr>
      <w:tblGrid>
        <w:gridCol w:w="6615"/>
        <w:gridCol w:w="2919"/>
      </w:tblGrid>
      <w:tr w:rsidR="00100DC9" w14:paraId="224F532B" w14:textId="77777777" w:rsidTr="00100DC9">
        <w:tc>
          <w:tcPr>
            <w:tcW w:w="6615" w:type="dxa"/>
            <w:vAlign w:val="center"/>
            <w:hideMark/>
          </w:tcPr>
          <w:p w14:paraId="18313C23" w14:textId="77777777" w:rsidR="00100DC9" w:rsidRDefault="00100DC9" w:rsidP="00100DC9">
            <w:pPr>
              <w:rPr>
                <w:b/>
                <w:bCs/>
                <w:color w:val="4D4D4D"/>
                <w:sz w:val="64"/>
                <w:szCs w:val="64"/>
              </w:rPr>
            </w:pPr>
            <w:r>
              <w:rPr>
                <w:b/>
                <w:bCs/>
                <w:color w:val="4D4D4D"/>
                <w:sz w:val="64"/>
                <w:szCs w:val="64"/>
              </w:rPr>
              <w:t>Eyal Golan</w:t>
            </w:r>
          </w:p>
          <w:p w14:paraId="33DCDC63" w14:textId="77777777" w:rsidR="00100DC9" w:rsidRDefault="00100DC9" w:rsidP="00100DC9">
            <w:pPr>
              <w:rPr>
                <w:color w:val="4D4D4D"/>
                <w:sz w:val="28"/>
                <w:szCs w:val="28"/>
              </w:rPr>
            </w:pPr>
            <w:r>
              <w:rPr>
                <w:color w:val="4D4D4D"/>
                <w:sz w:val="28"/>
                <w:szCs w:val="28"/>
              </w:rPr>
              <w:t>Software Developer</w:t>
            </w:r>
          </w:p>
        </w:tc>
        <w:tc>
          <w:tcPr>
            <w:tcW w:w="2919" w:type="dxa"/>
            <w:vAlign w:val="center"/>
            <w:hideMark/>
          </w:tcPr>
          <w:p w14:paraId="3AFF9B5B" w14:textId="59F14DF1" w:rsidR="00100DC9" w:rsidRPr="00A51D9E" w:rsidRDefault="00100DC9" w:rsidP="00100DC9">
            <w:pPr>
              <w:rPr>
                <w:rFonts w:cstheme="minorHAnsi"/>
                <w:b/>
                <w:bCs/>
                <w:color w:val="171717" w:themeColor="background2" w:themeShade="1A"/>
              </w:rPr>
            </w:pPr>
            <w:r w:rsidRPr="00A51D9E">
              <w:rPr>
                <w:rFonts w:ascii="Segoe UI Emoji" w:hAnsi="Segoe UI Emoji" w:cs="Segoe UI Emoji"/>
                <w:color w:val="171717" w:themeColor="background2" w:themeShade="1A"/>
              </w:rPr>
              <w:t>✉</w:t>
            </w:r>
            <w:r w:rsidRP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Pr="00A51D9E">
              <w:rPr>
                <w:rFonts w:cstheme="minorHAnsi"/>
                <w:color w:val="auto"/>
              </w:rPr>
              <w:t>eyalgolan96@gmail.com</w:t>
            </w:r>
          </w:p>
          <w:p w14:paraId="7AF7C048" w14:textId="6E96B6B0" w:rsidR="00100DC9" w:rsidRPr="00A51D9E" w:rsidRDefault="00100DC9" w:rsidP="00100DC9">
            <w:pPr>
              <w:rPr>
                <w:rFonts w:cstheme="minorHAnsi"/>
                <w:color w:val="171717" w:themeColor="background2" w:themeShade="1A"/>
              </w:rPr>
            </w:pPr>
            <w:r w:rsidRPr="00A51D9E">
              <w:rPr>
                <w:rFonts w:ascii="Segoe UI Emoji" w:hAnsi="Segoe UI Emoji" w:cs="Segoe UI Emoji"/>
                <w:color w:val="171717" w:themeColor="background2" w:themeShade="1A"/>
              </w:rPr>
              <w:t>📞</w:t>
            </w:r>
            <w:r w:rsidRP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5D2CA1">
              <w:rPr>
                <w:rFonts w:cstheme="minorHAnsi"/>
                <w:color w:val="171717" w:themeColor="background2" w:themeShade="1A"/>
              </w:rPr>
              <w:t>+972</w:t>
            </w:r>
            <w:r w:rsidRPr="00A51D9E">
              <w:rPr>
                <w:rFonts w:cstheme="minorHAnsi"/>
                <w:color w:val="171717" w:themeColor="background2" w:themeShade="1A"/>
              </w:rPr>
              <w:t>505229299</w:t>
            </w:r>
          </w:p>
          <w:p w14:paraId="0D987C47" w14:textId="7AEEBAB1" w:rsidR="00100DC9" w:rsidRPr="00A51D9E" w:rsidRDefault="00100DC9" w:rsidP="00100DC9">
            <w:pPr>
              <w:rPr>
                <w:rFonts w:cstheme="minorHAnsi"/>
                <w:color w:val="171717" w:themeColor="background2" w:themeShade="1A"/>
              </w:rPr>
            </w:pPr>
            <w:r w:rsidRPr="00A51D9E">
              <w:rPr>
                <w:rFonts w:cstheme="minorHAnsi"/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58366EA3" wp14:editId="61E4467F">
                  <wp:simplePos x="0" y="0"/>
                  <wp:positionH relativeFrom="column">
                    <wp:posOffset>13970</wp:posOffset>
                  </wp:positionH>
                  <wp:positionV relativeFrom="page">
                    <wp:posOffset>396875</wp:posOffset>
                  </wp:positionV>
                  <wp:extent cx="146050" cy="146050"/>
                  <wp:effectExtent l="0" t="0" r="6350" b="6350"/>
                  <wp:wrapNone/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גרפיקה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D9E">
              <w:rPr>
                <w:rFonts w:cstheme="minorHAnsi"/>
                <w:color w:val="171717" w:themeColor="background2" w:themeShade="1A"/>
              </w:rPr>
              <w:t xml:space="preserve">       </w:t>
            </w:r>
            <w:r w:rsid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Pr="00A51D9E">
              <w:rPr>
                <w:rFonts w:cstheme="minorHAnsi"/>
                <w:color w:val="171717" w:themeColor="background2" w:themeShade="1A"/>
              </w:rPr>
              <w:t>github.com/eyalgolan</w:t>
            </w:r>
          </w:p>
          <w:p w14:paraId="4464E734" w14:textId="337D0B8B" w:rsidR="004177CE" w:rsidRPr="00A51D9E" w:rsidRDefault="00A51D9E" w:rsidP="004177CE">
            <w:pPr>
              <w:rPr>
                <w:rFonts w:cstheme="minorHAnsi"/>
                <w:color w:val="171717" w:themeColor="background2" w:themeShade="1A"/>
              </w:rPr>
            </w:pPr>
            <w:r w:rsidRPr="00A51D9E">
              <w:rPr>
                <w:rFonts w:ascii="Segoe UI Emoji" w:hAnsi="Segoe UI Emoji" w:cs="Segoe UI Emoji"/>
                <w:noProof/>
              </w:rPr>
              <w:t>🌍</w:t>
            </w:r>
            <w:r w:rsidR="004177CE" w:rsidRP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4177CE" w:rsidRPr="00A51D9E">
              <w:rPr>
                <w:rFonts w:cstheme="minorHAnsi"/>
                <w:color w:val="000000" w:themeColor="text1"/>
              </w:rPr>
              <w:t>eyalgolan.github.io</w:t>
            </w:r>
          </w:p>
          <w:p w14:paraId="2BB03789" w14:textId="1A9D4914" w:rsidR="00100DC9" w:rsidRPr="00A51D9E" w:rsidRDefault="00100DC9" w:rsidP="004177CE">
            <w:pPr>
              <w:rPr>
                <w:rFonts w:cstheme="minorHAnsi"/>
                <w:color w:val="171717" w:themeColor="background2" w:themeShade="1A"/>
              </w:rPr>
            </w:pPr>
            <w:r w:rsidRPr="00A51D9E">
              <w:rPr>
                <w:rFonts w:ascii="Segoe UI Emoji" w:hAnsi="Segoe UI Emoji" w:cs="Segoe UI Emoji"/>
                <w:color w:val="171717" w:themeColor="background2" w:themeShade="1A"/>
              </w:rPr>
              <w:t>🏠</w:t>
            </w:r>
            <w:r w:rsidRP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A51D9E">
              <w:rPr>
                <w:rFonts w:cstheme="minorHAnsi"/>
                <w:color w:val="171717" w:themeColor="background2" w:themeShade="1A"/>
              </w:rPr>
              <w:t xml:space="preserve"> </w:t>
            </w:r>
            <w:r w:rsidR="00EC70F5">
              <w:rPr>
                <w:rFonts w:cstheme="minorHAnsi"/>
                <w:color w:val="171717" w:themeColor="background2" w:themeShade="1A"/>
              </w:rPr>
              <w:t>Tel-Aviv</w:t>
            </w:r>
            <w:r w:rsidRPr="00A51D9E">
              <w:rPr>
                <w:rFonts w:cstheme="minorHAnsi"/>
                <w:color w:val="171717" w:themeColor="background2" w:themeShade="1A"/>
              </w:rPr>
              <w:t>, Israel</w:t>
            </w:r>
          </w:p>
        </w:tc>
      </w:tr>
    </w:tbl>
    <w:p w14:paraId="1982808E" w14:textId="0718711A" w:rsidR="004E01EB" w:rsidRPr="00CF1A49" w:rsidRDefault="00100DC9" w:rsidP="002A36DD">
      <w:pPr>
        <w:pStyle w:val="Heading1"/>
        <w:spacing w:before="160" w:after="160"/>
      </w:pPr>
      <w:r>
        <w:t xml:space="preserve"> </w:t>
      </w:r>
      <w:sdt>
        <w:sdtPr>
          <w:alias w:val="Experience:"/>
          <w:tag w:val="Experience:"/>
          <w:id w:val="-1983300934"/>
          <w:placeholder>
            <w:docPart w:val="CB1158CDE44547929D4B37111BE531F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54D06" w:rsidRPr="00CF1A49" w14:paraId="74D2822B" w14:textId="77777777" w:rsidTr="00EC1D03">
        <w:tc>
          <w:tcPr>
            <w:tcW w:w="9290" w:type="dxa"/>
          </w:tcPr>
          <w:p w14:paraId="4AD89FAF" w14:textId="04377179" w:rsidR="00C54D06" w:rsidRDefault="00C54D06" w:rsidP="00C54D06">
            <w:pPr>
              <w:pStyle w:val="Heading2"/>
              <w:spacing w:after="0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 xml:space="preserve">Backend Software Developer, </w:t>
            </w:r>
            <w:r w:rsidRPr="00305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Airspan Networks, 2020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–</w:t>
            </w:r>
            <w:r w:rsidRPr="00305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now</w:t>
            </w:r>
          </w:p>
          <w:p w14:paraId="7372E459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Quickly dived into a large code base and developed backend features.</w:t>
            </w:r>
          </w:p>
          <w:p w14:paraId="19AF1A21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Improved the stability of a complex multithreaded system, by developing from scratch a benchmark tool that analyzes the CPU usage and other resources.</w:t>
            </w:r>
          </w:p>
          <w:p w14:paraId="468198DF" w14:textId="77E8121F" w:rsidR="00C54D06" w:rsidRPr="00C54D06" w:rsidRDefault="00C54D06" w:rsidP="00C54D06">
            <w:r w:rsidRPr="00562772">
              <w:rPr>
                <w:b/>
                <w:bCs/>
              </w:rPr>
              <w:t>Technologies and Skills</w:t>
            </w:r>
            <w:r>
              <w:t>: Python, C, C++, Docker</w:t>
            </w:r>
            <w:r w:rsidR="00BD222B">
              <w:t>.</w:t>
            </w:r>
          </w:p>
        </w:tc>
      </w:tr>
      <w:tr w:rsidR="00C54D06" w:rsidRPr="00CF1A49" w14:paraId="02E8FD36" w14:textId="77777777" w:rsidTr="00EC1D03">
        <w:tc>
          <w:tcPr>
            <w:tcW w:w="9290" w:type="dxa"/>
            <w:tcMar>
              <w:top w:w="216" w:type="dxa"/>
            </w:tcMar>
          </w:tcPr>
          <w:p w14:paraId="3F46AE79" w14:textId="77777777" w:rsidR="00C54D06" w:rsidRPr="00D43EAA" w:rsidRDefault="00C54D06" w:rsidP="00C54D06">
            <w:pPr>
              <w:pStyle w:val="Heading2"/>
              <w:spacing w:after="0"/>
              <w:contextualSpacing w:val="0"/>
              <w:outlineLvl w:val="1"/>
              <w:rPr>
                <w:bCs/>
                <w:color w:val="595959" w:themeColor="text1" w:themeTint="A6"/>
                <w:sz w:val="22"/>
                <w:szCs w:val="24"/>
              </w:rPr>
            </w:pPr>
            <w:r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 xml:space="preserve">DevOps </w:t>
            </w: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>E</w:t>
            </w:r>
            <w:r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ngineer,</w:t>
            </w:r>
            <w:r w:rsidRPr="00AB506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888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H</w:t>
            </w:r>
            <w:r w:rsidRPr="00AB506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oldings,</w:t>
            </w:r>
            <w:r>
              <w:rPr>
                <w:rStyle w:val="SubtleReference"/>
              </w:rPr>
              <w:t xml:space="preserve"> </w:t>
            </w:r>
            <w:r w:rsidRPr="00D43EAA">
              <w:rPr>
                <w:b w:val="0"/>
                <w:color w:val="595959" w:themeColor="text1" w:themeTint="A6"/>
                <w:sz w:val="22"/>
                <w:szCs w:val="24"/>
              </w:rPr>
              <w:t>2015 –</w:t>
            </w:r>
            <w:r>
              <w:rPr>
                <w:b w:val="0"/>
                <w:color w:val="595959" w:themeColor="text1" w:themeTint="A6"/>
                <w:sz w:val="22"/>
                <w:szCs w:val="24"/>
              </w:rPr>
              <w:t xml:space="preserve"> </w:t>
            </w:r>
            <w:r w:rsidRPr="00D43EAA">
              <w:rPr>
                <w:b w:val="0"/>
                <w:color w:val="595959" w:themeColor="text1" w:themeTint="A6"/>
                <w:sz w:val="22"/>
                <w:szCs w:val="24"/>
              </w:rPr>
              <w:t>201</w:t>
            </w:r>
            <w:r>
              <w:rPr>
                <w:b w:val="0"/>
                <w:color w:val="595959" w:themeColor="text1" w:themeTint="A6"/>
                <w:sz w:val="22"/>
                <w:szCs w:val="24"/>
              </w:rPr>
              <w:t>7</w:t>
            </w:r>
          </w:p>
          <w:p w14:paraId="15A03818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 xml:space="preserve">Reduced deployment time of a multi-environment system, from 1 day to several minutes, by creating and maintaining automated </w:t>
            </w:r>
            <w:r w:rsidRPr="00955249">
              <w:t xml:space="preserve">CI/CD </w:t>
            </w:r>
            <w:r>
              <w:t>pipelines.</w:t>
            </w:r>
          </w:p>
          <w:p w14:paraId="3E94BCEC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Created from scratch the disaster recovery environment.</w:t>
            </w:r>
          </w:p>
          <w:p w14:paraId="6B207928" w14:textId="77777777" w:rsidR="00C54D06" w:rsidRPr="00955249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Managed</w:t>
            </w:r>
            <w:r w:rsidRPr="00955249">
              <w:t xml:space="preserve"> </w:t>
            </w:r>
            <w:r>
              <w:t>complex systems consisting of thousands of</w:t>
            </w:r>
            <w:r w:rsidRPr="00955249">
              <w:t xml:space="preserve"> server</w:t>
            </w:r>
            <w:r>
              <w:t>s</w:t>
            </w:r>
            <w:r w:rsidRPr="00955249">
              <w:t xml:space="preserve"> in production environments</w:t>
            </w:r>
            <w:r>
              <w:t>.</w:t>
            </w:r>
          </w:p>
          <w:p w14:paraId="57D4E20D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Studied Docker and Consul and created a POC to</w:t>
            </w:r>
            <w:r w:rsidRPr="00955249">
              <w:t xml:space="preserve"> integrat</w:t>
            </w:r>
            <w:r>
              <w:t>e</w:t>
            </w:r>
            <w:r w:rsidRPr="00955249">
              <w:t xml:space="preserve"> them into the organization</w:t>
            </w:r>
            <w:r>
              <w:t>.</w:t>
            </w:r>
          </w:p>
          <w:p w14:paraId="1CF0E391" w14:textId="77777777" w:rsidR="00C54D06" w:rsidRDefault="00C54D06" w:rsidP="00C54D06">
            <w:pPr>
              <w:pStyle w:val="ListParagraph"/>
              <w:numPr>
                <w:ilvl w:val="0"/>
                <w:numId w:val="20"/>
              </w:numPr>
            </w:pPr>
            <w:r>
              <w:t>Worked closely with the development teams.</w:t>
            </w:r>
          </w:p>
          <w:p w14:paraId="2B65FEB4" w14:textId="6056F928" w:rsidR="00C54D06" w:rsidRDefault="00C54D06" w:rsidP="00C54D06">
            <w:pPr>
              <w:pStyle w:val="Heading2"/>
              <w:spacing w:after="0"/>
              <w:outlineLvl w:val="1"/>
              <w:rPr>
                <w:rFonts w:eastAsiaTheme="minorHAnsi" w:cstheme="minorBidi"/>
                <w:bCs/>
                <w:caps w:val="0"/>
                <w:sz w:val="24"/>
                <w:szCs w:val="24"/>
              </w:rPr>
            </w:pPr>
            <w:r w:rsidRPr="00C54D06">
              <w:rPr>
                <w:rFonts w:eastAsiaTheme="minorHAnsi" w:cstheme="minorBidi"/>
                <w:bCs/>
                <w:caps w:val="0"/>
                <w:color w:val="595959" w:themeColor="text1" w:themeTint="A6"/>
                <w:sz w:val="22"/>
                <w:szCs w:val="22"/>
              </w:rPr>
              <w:t>Technologies and Skills:</w:t>
            </w:r>
            <w:r>
              <w:t xml:space="preserve"> </w:t>
            </w:r>
            <w:r w:rsidRPr="00C54D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Python, PowerShell, SQL, Docker, Linux and Windows Servers, IIS, Blue-Green Deployment.</w:t>
            </w:r>
          </w:p>
        </w:tc>
      </w:tr>
      <w:tr w:rsidR="00F61DF9" w:rsidRPr="00CF1A49" w14:paraId="41D27AE2" w14:textId="77777777" w:rsidTr="00EC1D03">
        <w:tc>
          <w:tcPr>
            <w:tcW w:w="9290" w:type="dxa"/>
            <w:tcMar>
              <w:top w:w="216" w:type="dxa"/>
            </w:tcMar>
          </w:tcPr>
          <w:p w14:paraId="2DF85344" w14:textId="3308197D" w:rsidR="00F61DF9" w:rsidRPr="00D43EAA" w:rsidRDefault="00AB5069" w:rsidP="00440D5C">
            <w:pPr>
              <w:pStyle w:val="Heading2"/>
              <w:spacing w:after="0"/>
              <w:contextualSpacing w:val="0"/>
              <w:outlineLvl w:val="1"/>
              <w:rPr>
                <w:rStyle w:val="SubtleReference"/>
                <w:b/>
                <w:smallCaps w:val="0"/>
                <w:sz w:val="22"/>
                <w:szCs w:val="24"/>
              </w:rPr>
            </w:pP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>S</w:t>
            </w:r>
            <w:r w:rsidR="00955249"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yste</w:t>
            </w: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>m</w:t>
            </w:r>
            <w:r w:rsidR="00955249"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 xml:space="preserve"> </w:t>
            </w: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>E</w:t>
            </w:r>
            <w:r w:rsidR="00955249"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ngineer</w:t>
            </w:r>
            <w:r w:rsidR="00F61DF9"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,</w:t>
            </w:r>
            <w:r w:rsidR="00F61DF9" w:rsidRPr="00440D5C">
              <w:rPr>
                <w:sz w:val="24"/>
                <w:szCs w:val="24"/>
              </w:rPr>
              <w:t xml:space="preserve"> </w:t>
            </w:r>
            <w:r w:rsidRP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Volunteer </w:t>
            </w:r>
            <w:r w:rsid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S</w:t>
            </w:r>
            <w:r w:rsidRP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oldier, </w:t>
            </w:r>
            <w:r w:rsid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Mamram</w:t>
            </w:r>
            <w:r w:rsidRP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,</w:t>
            </w:r>
            <w:r w:rsidR="00CA187A" w:rsidRP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IDF</w:t>
            </w:r>
            <w:r w:rsidR="00D43EAA" w:rsidRPr="004B396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,</w:t>
            </w:r>
            <w:r w:rsidR="00D43EAA">
              <w:rPr>
                <w:rStyle w:val="SubtleReference"/>
              </w:rPr>
              <w:t xml:space="preserve"> </w:t>
            </w:r>
            <w:r w:rsidR="00D43EAA" w:rsidRPr="00D43EAA">
              <w:rPr>
                <w:b w:val="0"/>
                <w:bCs/>
                <w:color w:val="595959" w:themeColor="text1" w:themeTint="A6"/>
                <w:sz w:val="22"/>
                <w:szCs w:val="24"/>
              </w:rPr>
              <w:t>201</w:t>
            </w:r>
            <w:r w:rsidR="00277C0C">
              <w:rPr>
                <w:b w:val="0"/>
                <w:bCs/>
                <w:color w:val="595959" w:themeColor="text1" w:themeTint="A6"/>
                <w:sz w:val="22"/>
                <w:szCs w:val="24"/>
              </w:rPr>
              <w:t>2</w:t>
            </w:r>
            <w:r w:rsidR="00D43EAA" w:rsidRPr="00D43EAA">
              <w:rPr>
                <w:b w:val="0"/>
                <w:bCs/>
                <w:color w:val="595959" w:themeColor="text1" w:themeTint="A6"/>
                <w:sz w:val="22"/>
                <w:szCs w:val="24"/>
              </w:rPr>
              <w:t xml:space="preserve"> –</w:t>
            </w:r>
            <w:r w:rsidR="00277C0C">
              <w:rPr>
                <w:b w:val="0"/>
                <w:bCs/>
                <w:color w:val="595959" w:themeColor="text1" w:themeTint="A6"/>
                <w:sz w:val="22"/>
                <w:szCs w:val="24"/>
              </w:rPr>
              <w:t xml:space="preserve"> </w:t>
            </w:r>
            <w:r w:rsidR="00D43EAA" w:rsidRPr="00D43EAA">
              <w:rPr>
                <w:b w:val="0"/>
                <w:bCs/>
                <w:color w:val="595959" w:themeColor="text1" w:themeTint="A6"/>
                <w:sz w:val="22"/>
                <w:szCs w:val="24"/>
              </w:rPr>
              <w:t>201</w:t>
            </w:r>
            <w:r w:rsidR="00277C0C">
              <w:rPr>
                <w:b w:val="0"/>
                <w:bCs/>
                <w:color w:val="595959" w:themeColor="text1" w:themeTint="A6"/>
                <w:sz w:val="22"/>
                <w:szCs w:val="24"/>
              </w:rPr>
              <w:t>5</w:t>
            </w:r>
          </w:p>
          <w:p w14:paraId="07E47491" w14:textId="53CA4932" w:rsidR="00FD2FF6" w:rsidRDefault="00B03967" w:rsidP="00C326A7">
            <w:pPr>
              <w:pStyle w:val="ListParagraph"/>
              <w:numPr>
                <w:ilvl w:val="0"/>
                <w:numId w:val="20"/>
              </w:numPr>
            </w:pPr>
            <w:r>
              <w:t xml:space="preserve">Took ownership over a </w:t>
            </w:r>
            <w:r w:rsidR="00D660A0">
              <w:t xml:space="preserve">buggy legacy </w:t>
            </w:r>
            <w:r>
              <w:t>system</w:t>
            </w:r>
            <w:r w:rsidR="00D660A0">
              <w:t xml:space="preserve"> with thousands of users</w:t>
            </w:r>
            <w:r>
              <w:t>, documented its architecture</w:t>
            </w:r>
            <w:r w:rsidR="00CA187A">
              <w:t>,</w:t>
            </w:r>
            <w:r>
              <w:t xml:space="preserve"> </w:t>
            </w:r>
            <w:r w:rsidR="00CA187A">
              <w:t xml:space="preserve">and resolved bottlenecks to </w:t>
            </w:r>
            <w:r w:rsidR="00D660A0">
              <w:t>r</w:t>
            </w:r>
            <w:r w:rsidR="00C326A7">
              <w:t>educe</w:t>
            </w:r>
            <w:r w:rsidR="00FD2FF6" w:rsidRPr="00EC1D03">
              <w:t xml:space="preserve"> </w:t>
            </w:r>
            <w:r w:rsidR="00D660A0">
              <w:t>its</w:t>
            </w:r>
            <w:r w:rsidR="00FD2FF6" w:rsidRPr="00EC1D03">
              <w:t xml:space="preserve"> downtime from </w:t>
            </w:r>
            <w:r w:rsidR="00074F13" w:rsidRPr="00074F13">
              <w:rPr>
                <w:rFonts w:cstheme="minorHAnsi"/>
                <w:rtl/>
                <w:lang w:bidi="he-IL"/>
              </w:rPr>
              <w:t>20</w:t>
            </w:r>
            <w:r w:rsidR="006417E7" w:rsidRPr="00074F13">
              <w:rPr>
                <w:rFonts w:cstheme="minorHAnsi"/>
              </w:rPr>
              <w:t xml:space="preserve"> </w:t>
            </w:r>
            <w:r w:rsidR="00074F13" w:rsidRPr="00074F13">
              <w:rPr>
                <w:rFonts w:cstheme="minorHAnsi"/>
              </w:rPr>
              <w:t>days</w:t>
            </w:r>
            <w:r w:rsidR="00FD2FF6" w:rsidRPr="00EC1D03">
              <w:t xml:space="preserve"> to 1 day</w:t>
            </w:r>
            <w:r w:rsidR="00CA187A">
              <w:t xml:space="preserve"> a </w:t>
            </w:r>
            <w:r w:rsidR="00C326A7">
              <w:t>year</w:t>
            </w:r>
            <w:r w:rsidR="009072A4">
              <w:t>.</w:t>
            </w:r>
          </w:p>
          <w:p w14:paraId="2214CFA9" w14:textId="127604F3" w:rsidR="00AC245B" w:rsidRDefault="00AC245B" w:rsidP="00AC245B">
            <w:pPr>
              <w:pStyle w:val="ListParagraph"/>
              <w:numPr>
                <w:ilvl w:val="0"/>
                <w:numId w:val="20"/>
              </w:numPr>
            </w:pPr>
            <w:r>
              <w:t>Managed</w:t>
            </w:r>
            <w:r w:rsidR="005C001F">
              <w:t xml:space="preserve"> incidents in</w:t>
            </w:r>
            <w:r>
              <w:t xml:space="preserve"> thousands of</w:t>
            </w:r>
            <w:r w:rsidRPr="00955249">
              <w:t xml:space="preserve"> servers in production environments</w:t>
            </w:r>
            <w:r>
              <w:t>.</w:t>
            </w:r>
          </w:p>
          <w:p w14:paraId="45F8B4C1" w14:textId="449327A2" w:rsidR="00FD2FF6" w:rsidRDefault="00FD2FF6" w:rsidP="00FD2FF6">
            <w:pPr>
              <w:pStyle w:val="ListParagraph"/>
              <w:numPr>
                <w:ilvl w:val="0"/>
                <w:numId w:val="20"/>
              </w:numPr>
            </w:pPr>
            <w:r>
              <w:t>Mentored</w:t>
            </w:r>
            <w:r w:rsidRPr="00955249">
              <w:t xml:space="preserve"> new team members.</w:t>
            </w:r>
          </w:p>
          <w:p w14:paraId="55B953D8" w14:textId="6B389835" w:rsidR="00962EAA" w:rsidRDefault="00FD2FF6" w:rsidP="00962EAA">
            <w:pPr>
              <w:rPr>
                <w:lang w:bidi="he-IL"/>
              </w:rPr>
            </w:pPr>
            <w:r w:rsidRPr="00562772">
              <w:rPr>
                <w:b/>
                <w:bCs/>
              </w:rPr>
              <w:t xml:space="preserve">Technologies and </w:t>
            </w:r>
            <w:r w:rsidR="00AB5069" w:rsidRPr="00562772">
              <w:rPr>
                <w:b/>
                <w:bCs/>
              </w:rPr>
              <w:t>S</w:t>
            </w:r>
            <w:r w:rsidRPr="00562772">
              <w:rPr>
                <w:b/>
                <w:bCs/>
              </w:rPr>
              <w:t>kills</w:t>
            </w:r>
            <w:r>
              <w:t xml:space="preserve">: Python, Perl, </w:t>
            </w:r>
            <w:r w:rsidRPr="00955249">
              <w:t xml:space="preserve">Windows Servers, Microsoft </w:t>
            </w:r>
            <w:r>
              <w:t>C</w:t>
            </w:r>
            <w:r w:rsidRPr="00955249">
              <w:t xml:space="preserve">lusters, Load Balancers, NetApp </w:t>
            </w:r>
            <w:r w:rsidR="00AB5069">
              <w:t>S</w:t>
            </w:r>
            <w:r w:rsidRPr="00955249">
              <w:t xml:space="preserve">torage </w:t>
            </w:r>
            <w:r w:rsidR="00AB5069">
              <w:t>I</w:t>
            </w:r>
            <w:r w:rsidRPr="00955249">
              <w:t>nfrastructure, VMware EXSi</w:t>
            </w:r>
            <w:r w:rsidR="003B0CE3"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E2F3753962E4E899D4B7FBE8E3334A6"/>
        </w:placeholder>
        <w:temporary/>
        <w:showingPlcHdr/>
        <w15:appearance w15:val="hidden"/>
      </w:sdtPr>
      <w:sdtEndPr/>
      <w:sdtContent>
        <w:p w14:paraId="0C8A5DD1" w14:textId="7F9D2F2A" w:rsidR="00962EAA" w:rsidRPr="00CF1A49" w:rsidRDefault="00962EAA" w:rsidP="00962EAA">
          <w:pPr>
            <w:pStyle w:val="Heading1"/>
            <w:spacing w:before="160" w:after="160"/>
          </w:pPr>
          <w:r w:rsidRPr="00CF1A49">
            <w:t>Education</w:t>
          </w:r>
        </w:p>
      </w:sdtContent>
    </w:sdt>
    <w:tbl>
      <w:tblPr>
        <w:tblStyle w:val="TableGrid"/>
        <w:tblW w:w="9463" w:type="dxa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63"/>
      </w:tblGrid>
      <w:tr w:rsidR="00962EAA" w:rsidRPr="00CF1A49" w14:paraId="009E8220" w14:textId="77777777" w:rsidTr="00C76E13">
        <w:trPr>
          <w:trHeight w:val="1017"/>
        </w:trPr>
        <w:tc>
          <w:tcPr>
            <w:tcW w:w="9463" w:type="dxa"/>
          </w:tcPr>
          <w:p w14:paraId="333DD6B8" w14:textId="7D690A73" w:rsidR="00962EAA" w:rsidRPr="00277C0C" w:rsidRDefault="00962EAA" w:rsidP="00C76E13">
            <w:pPr>
              <w:rPr>
                <w:sz w:val="24"/>
                <w:szCs w:val="24"/>
              </w:rPr>
            </w:pPr>
            <w:r w:rsidRPr="00277C0C">
              <w:rPr>
                <w:b/>
                <w:bCs/>
                <w:color w:val="1D824C" w:themeColor="accent1"/>
                <w:sz w:val="24"/>
                <w:szCs w:val="24"/>
              </w:rPr>
              <w:t>B.Sc. in Computer Science,</w:t>
            </w:r>
            <w:r w:rsidRPr="00277C0C">
              <w:rPr>
                <w:sz w:val="24"/>
                <w:szCs w:val="24"/>
              </w:rPr>
              <w:t xml:space="preserve"> Bar Ilan University</w:t>
            </w:r>
          </w:p>
          <w:p w14:paraId="666328BC" w14:textId="77777777" w:rsidR="00962EAA" w:rsidRDefault="00962EAA" w:rsidP="00C76E13">
            <w:pPr>
              <w:contextualSpacing w:val="0"/>
            </w:pPr>
            <w:r w:rsidRPr="00955249">
              <w:t>GPA:</w:t>
            </w:r>
            <w:r>
              <w:t xml:space="preserve"> </w:t>
            </w:r>
            <w:r w:rsidRPr="00955249">
              <w:t>9</w:t>
            </w:r>
            <w:r>
              <w:t>1</w:t>
            </w:r>
          </w:p>
          <w:p w14:paraId="051E909D" w14:textId="77777777" w:rsidR="00962EAA" w:rsidRPr="005676C2" w:rsidRDefault="00962EAA" w:rsidP="00C76E13">
            <w:pPr>
              <w:contextualSpacing w:val="0"/>
            </w:pPr>
            <w:r w:rsidRPr="00562772">
              <w:rPr>
                <w:b/>
                <w:bCs/>
              </w:rPr>
              <w:t>Technologies and Skills</w:t>
            </w:r>
            <w:r>
              <w:t>: Python, C, C++, C#, Unity, Java, SQL, Linux, Git.</w:t>
            </w:r>
          </w:p>
        </w:tc>
      </w:tr>
      <w:tr w:rsidR="00962EAA" w:rsidRPr="00CF1A49" w14:paraId="12123CEB" w14:textId="77777777" w:rsidTr="00C76E13">
        <w:tc>
          <w:tcPr>
            <w:tcW w:w="9463" w:type="dxa"/>
          </w:tcPr>
          <w:p w14:paraId="5BF2A3BF" w14:textId="41C2D178" w:rsidR="00962EAA" w:rsidRPr="00D43EAA" w:rsidRDefault="00962EAA" w:rsidP="00C76E13">
            <w:pPr>
              <w:pStyle w:val="Heading2"/>
              <w:spacing w:after="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Systems Infrastructure Management (</w:t>
            </w:r>
            <w:r>
              <w:rPr>
                <w:rFonts w:eastAsiaTheme="minorHAnsi" w:cstheme="minorBidi"/>
                <w:bCs/>
                <w:caps w:val="0"/>
                <w:sz w:val="24"/>
                <w:szCs w:val="24"/>
              </w:rPr>
              <w:t>Natmam</w:t>
            </w:r>
            <w:r w:rsidRPr="00AB5069">
              <w:rPr>
                <w:rFonts w:eastAsiaTheme="minorHAnsi" w:cstheme="minorBidi"/>
                <w:bCs/>
                <w:caps w:val="0"/>
                <w:sz w:val="24"/>
                <w:szCs w:val="24"/>
              </w:rPr>
              <w:t>),</w:t>
            </w:r>
            <w:r w:rsidRPr="00CF1A49">
              <w:t xml:space="preserve"> </w:t>
            </w:r>
            <w:r w:rsidRPr="00AB506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IDF</w:t>
            </w:r>
          </w:p>
          <w:p w14:paraId="0680B0FB" w14:textId="77777777" w:rsidR="00962EAA" w:rsidRPr="00277C0C" w:rsidRDefault="00962EAA" w:rsidP="00C76E13">
            <w:pPr>
              <w:rPr>
                <w:b/>
                <w:bCs/>
                <w:color w:val="1D824C" w:themeColor="accent1"/>
                <w:sz w:val="24"/>
                <w:szCs w:val="24"/>
              </w:rPr>
            </w:pPr>
            <w:r w:rsidRPr="00BE007D">
              <w:rPr>
                <w:lang w:bidi="he-IL"/>
              </w:rPr>
              <w:t>Final score 90</w:t>
            </w:r>
            <w:r>
              <w:rPr>
                <w:lang w:bidi="he-IL"/>
              </w:rPr>
              <w:t>.</w:t>
            </w:r>
          </w:p>
        </w:tc>
      </w:tr>
    </w:tbl>
    <w:p w14:paraId="468BD35B" w14:textId="75340D5B" w:rsidR="00AD782D" w:rsidRPr="006A70B9" w:rsidRDefault="00121F49" w:rsidP="00440D5C">
      <w:pPr>
        <w:pStyle w:val="Heading1"/>
        <w:spacing w:before="260"/>
        <w:rPr>
          <w:iCs/>
          <w:lang w:val="en-GB"/>
        </w:rPr>
      </w:pPr>
      <w:r>
        <w:rPr>
          <w:iCs/>
          <w:lang w:val="en-GB"/>
        </w:rPr>
        <w:t>Achievements</w:t>
      </w:r>
    </w:p>
    <w:p w14:paraId="11DCA84F" w14:textId="0C74CE12" w:rsidR="00701EE2" w:rsidRPr="00121F49" w:rsidRDefault="00701EE2" w:rsidP="00121F49">
      <w:pPr>
        <w:pStyle w:val="ListBullet"/>
      </w:pPr>
      <w:r>
        <w:t xml:space="preserve">Received early promotion to sergeant as one </w:t>
      </w:r>
      <w:r w:rsidR="00F7545C">
        <w:t xml:space="preserve">of </w:t>
      </w:r>
      <w:r>
        <w:t>5 nominees for the Mamram award of excellence</w:t>
      </w:r>
      <w:r w:rsidR="00F7545C">
        <w:t>.</w:t>
      </w:r>
    </w:p>
    <w:p w14:paraId="6B369DB6" w14:textId="670E4CE0" w:rsidR="00955249" w:rsidRPr="003C1A42" w:rsidRDefault="00526158" w:rsidP="00955249">
      <w:pPr>
        <w:pStyle w:val="ListBullet"/>
      </w:pPr>
      <w:r>
        <w:rPr>
          <w:lang w:val="en-GB"/>
        </w:rPr>
        <w:t>W</w:t>
      </w:r>
      <w:r w:rsidR="0054753B" w:rsidRPr="003C1A42">
        <w:t>on second place at</w:t>
      </w:r>
      <w:r w:rsidR="006A70B9" w:rsidRPr="003C1A42">
        <w:t xml:space="preserve"> </w:t>
      </w:r>
      <w:r w:rsidR="0054753B" w:rsidRPr="003C1A42">
        <w:t xml:space="preserve">Google’s </w:t>
      </w:r>
      <w:r w:rsidR="00955249" w:rsidRPr="003C1A42">
        <w:t>Dev4DevClean</w:t>
      </w:r>
      <w:r w:rsidR="003C1A42">
        <w:t>W</w:t>
      </w:r>
      <w:r w:rsidR="00955249" w:rsidRPr="003C1A42">
        <w:t>ebHackathon</w:t>
      </w:r>
      <w:r w:rsidR="003C1A42" w:rsidRPr="003C1A42">
        <w:t xml:space="preserve"> </w:t>
      </w:r>
      <w:r w:rsidR="00955249" w:rsidRPr="003C1A42">
        <w:t>(</w:t>
      </w:r>
      <w:r w:rsidR="003C1A42">
        <w:t>a</w:t>
      </w:r>
      <w:r w:rsidR="00955249" w:rsidRPr="003C1A42">
        <w:t>pplication</w:t>
      </w:r>
      <w:r>
        <w:t xml:space="preserve">s </w:t>
      </w:r>
      <w:r w:rsidR="003C1A42">
        <w:t>for</w:t>
      </w:r>
      <w:r w:rsidR="00955249" w:rsidRPr="003C1A42">
        <w:t xml:space="preserve"> </w:t>
      </w:r>
      <w:r w:rsidR="003C1A42">
        <w:t>t</w:t>
      </w:r>
      <w:r w:rsidR="00955249" w:rsidRPr="003C1A42">
        <w:t xml:space="preserve">hird </w:t>
      </w:r>
      <w:r w:rsidR="003C1A42">
        <w:t>w</w:t>
      </w:r>
      <w:r w:rsidR="00955249" w:rsidRPr="003C1A42">
        <w:t>orld countrie</w:t>
      </w:r>
      <w:r w:rsidR="0054753B" w:rsidRPr="003C1A42">
        <w:t>s)</w:t>
      </w:r>
      <w:r w:rsidR="003C1A42">
        <w:t>.</w:t>
      </w:r>
    </w:p>
    <w:p w14:paraId="294D3B8A" w14:textId="77777777" w:rsidR="00955249" w:rsidRDefault="00955249" w:rsidP="00440D5C">
      <w:pPr>
        <w:pStyle w:val="Heading1"/>
        <w:spacing w:before="260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6390"/>
      </w:tblGrid>
      <w:tr w:rsidR="00526158" w:rsidRPr="006E1507" w14:paraId="4B582D30" w14:textId="77777777" w:rsidTr="00440D5C">
        <w:tc>
          <w:tcPr>
            <w:tcW w:w="2970" w:type="dxa"/>
          </w:tcPr>
          <w:p w14:paraId="13E62CA2" w14:textId="77777777" w:rsidR="00526158" w:rsidRPr="006E1507" w:rsidRDefault="00526158" w:rsidP="00526158">
            <w:pPr>
              <w:pStyle w:val="ListBullet"/>
              <w:rPr>
                <w:lang w:bidi="he-IL"/>
              </w:rPr>
            </w:pPr>
            <w:r w:rsidRPr="00A824C4">
              <w:rPr>
                <w:lang w:bidi="he-IL"/>
              </w:rPr>
              <w:t xml:space="preserve">Hebrew </w:t>
            </w:r>
            <w:r w:rsidR="004B3964">
              <w:rPr>
                <w:lang w:bidi="he-IL"/>
              </w:rPr>
              <w:t>–</w:t>
            </w:r>
            <w:r w:rsidRPr="00A824C4">
              <w:rPr>
                <w:lang w:bidi="he-IL"/>
              </w:rPr>
              <w:t xml:space="preserve"> Native</w:t>
            </w:r>
          </w:p>
        </w:tc>
        <w:tc>
          <w:tcPr>
            <w:tcW w:w="6390" w:type="dxa"/>
            <w:tcMar>
              <w:left w:w="360" w:type="dxa"/>
            </w:tcMar>
          </w:tcPr>
          <w:p w14:paraId="5703E43F" w14:textId="1941E6B2" w:rsidR="00526158" w:rsidRPr="006E1507" w:rsidRDefault="00526158" w:rsidP="00526158">
            <w:pPr>
              <w:pStyle w:val="ListBullet"/>
              <w:rPr>
                <w:lang w:bidi="he-IL"/>
              </w:rPr>
            </w:pPr>
            <w:r w:rsidRPr="00A824C4">
              <w:rPr>
                <w:lang w:bidi="he-IL"/>
              </w:rPr>
              <w:t>English - Fluent</w:t>
            </w:r>
          </w:p>
        </w:tc>
      </w:tr>
    </w:tbl>
    <w:p w14:paraId="640A456E" w14:textId="77777777" w:rsidR="00B51D1B" w:rsidRPr="008A53F2" w:rsidRDefault="00B51D1B" w:rsidP="008A53F2">
      <w:pPr>
        <w:rPr>
          <w:sz w:val="2"/>
          <w:szCs w:val="2"/>
          <w:lang w:bidi="he-IL"/>
        </w:rPr>
      </w:pPr>
    </w:p>
    <w:sectPr w:rsidR="00B51D1B" w:rsidRPr="008A53F2" w:rsidSect="00526158">
      <w:footerReference w:type="default" r:id="rId10"/>
      <w:headerReference w:type="first" r:id="rId11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B004" w14:textId="77777777" w:rsidR="00AE675C" w:rsidRDefault="00AE675C" w:rsidP="0068194B">
      <w:r>
        <w:separator/>
      </w:r>
    </w:p>
    <w:p w14:paraId="2DAC737A" w14:textId="77777777" w:rsidR="00AE675C" w:rsidRDefault="00AE675C"/>
    <w:p w14:paraId="4BD6EA0F" w14:textId="77777777" w:rsidR="00AE675C" w:rsidRDefault="00AE675C"/>
  </w:endnote>
  <w:endnote w:type="continuationSeparator" w:id="0">
    <w:p w14:paraId="7998D9C0" w14:textId="77777777" w:rsidR="00AE675C" w:rsidRDefault="00AE675C" w:rsidP="0068194B">
      <w:r>
        <w:continuationSeparator/>
      </w:r>
    </w:p>
    <w:p w14:paraId="77E693D5" w14:textId="77777777" w:rsidR="00AE675C" w:rsidRDefault="00AE675C"/>
    <w:p w14:paraId="63C24099" w14:textId="77777777" w:rsidR="00AE675C" w:rsidRDefault="00AE6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A8FD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C3EF" w14:textId="77777777" w:rsidR="00AE675C" w:rsidRDefault="00AE675C" w:rsidP="0068194B">
      <w:r>
        <w:separator/>
      </w:r>
    </w:p>
    <w:p w14:paraId="6B7A669D" w14:textId="77777777" w:rsidR="00AE675C" w:rsidRDefault="00AE675C"/>
    <w:p w14:paraId="51BF771E" w14:textId="77777777" w:rsidR="00AE675C" w:rsidRDefault="00AE675C"/>
  </w:footnote>
  <w:footnote w:type="continuationSeparator" w:id="0">
    <w:p w14:paraId="55625A97" w14:textId="77777777" w:rsidR="00AE675C" w:rsidRDefault="00AE675C" w:rsidP="0068194B">
      <w:r>
        <w:continuationSeparator/>
      </w:r>
    </w:p>
    <w:p w14:paraId="393A462C" w14:textId="77777777" w:rsidR="00AE675C" w:rsidRDefault="00AE675C"/>
    <w:p w14:paraId="0BA2CE5E" w14:textId="77777777" w:rsidR="00AE675C" w:rsidRDefault="00AE67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69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7D39F" wp14:editId="01550A03">
              <wp:simplePos x="0" y="0"/>
              <wp:positionH relativeFrom="page">
                <wp:posOffset>0</wp:posOffset>
              </wp:positionH>
              <wp:positionV relativeFrom="page">
                <wp:posOffset>1439957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95A391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13.4pt" to="61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BA453F"/>
    <w:multiLevelType w:val="hybridMultilevel"/>
    <w:tmpl w:val="03D6A69A"/>
    <w:lvl w:ilvl="0" w:tplc="22185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253D9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95F0BDD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B0014B4"/>
    <w:multiLevelType w:val="hybridMultilevel"/>
    <w:tmpl w:val="11EAC364"/>
    <w:lvl w:ilvl="0" w:tplc="F498ED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51420F"/>
    <w:multiLevelType w:val="hybridMultilevel"/>
    <w:tmpl w:val="3A0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62A19"/>
    <w:multiLevelType w:val="hybridMultilevel"/>
    <w:tmpl w:val="869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A1386F"/>
    <w:multiLevelType w:val="multilevel"/>
    <w:tmpl w:val="CD12A4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3573B44"/>
    <w:multiLevelType w:val="hybridMultilevel"/>
    <w:tmpl w:val="0082C5D8"/>
    <w:lvl w:ilvl="0" w:tplc="8DCAFB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E166A9"/>
    <w:multiLevelType w:val="hybridMultilevel"/>
    <w:tmpl w:val="B4D4CFC8"/>
    <w:lvl w:ilvl="0" w:tplc="3496EED2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12"/>
  </w:num>
  <w:num w:numId="18">
    <w:abstractNumId w:val="19"/>
  </w:num>
  <w:num w:numId="19">
    <w:abstractNumId w:val="11"/>
  </w:num>
  <w:num w:numId="20">
    <w:abstractNumId w:val="20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001EF"/>
    <w:rsid w:val="00007322"/>
    <w:rsid w:val="00007728"/>
    <w:rsid w:val="00024584"/>
    <w:rsid w:val="00024730"/>
    <w:rsid w:val="00024CED"/>
    <w:rsid w:val="000557EF"/>
    <w:rsid w:val="00055E95"/>
    <w:rsid w:val="0007021F"/>
    <w:rsid w:val="00074F13"/>
    <w:rsid w:val="00094B68"/>
    <w:rsid w:val="000A0265"/>
    <w:rsid w:val="000A4F64"/>
    <w:rsid w:val="000A5B34"/>
    <w:rsid w:val="000B2BA5"/>
    <w:rsid w:val="000D35BF"/>
    <w:rsid w:val="000D48BE"/>
    <w:rsid w:val="000D799B"/>
    <w:rsid w:val="000E2E28"/>
    <w:rsid w:val="000E6F62"/>
    <w:rsid w:val="000F2F8C"/>
    <w:rsid w:val="0010006E"/>
    <w:rsid w:val="00100DC9"/>
    <w:rsid w:val="00103CDA"/>
    <w:rsid w:val="001045A8"/>
    <w:rsid w:val="00112EB2"/>
    <w:rsid w:val="00114A91"/>
    <w:rsid w:val="00121F49"/>
    <w:rsid w:val="001427E1"/>
    <w:rsid w:val="00142F8C"/>
    <w:rsid w:val="001432AD"/>
    <w:rsid w:val="00163668"/>
    <w:rsid w:val="00171566"/>
    <w:rsid w:val="00174676"/>
    <w:rsid w:val="001755A8"/>
    <w:rsid w:val="00184014"/>
    <w:rsid w:val="00192008"/>
    <w:rsid w:val="001A2110"/>
    <w:rsid w:val="001C0E68"/>
    <w:rsid w:val="001C4B6F"/>
    <w:rsid w:val="001D0BF1"/>
    <w:rsid w:val="001E3120"/>
    <w:rsid w:val="001E7E0C"/>
    <w:rsid w:val="001F0BB0"/>
    <w:rsid w:val="001F4E6D"/>
    <w:rsid w:val="001F6140"/>
    <w:rsid w:val="001F71F8"/>
    <w:rsid w:val="00203573"/>
    <w:rsid w:val="0020597D"/>
    <w:rsid w:val="00213B4C"/>
    <w:rsid w:val="002253B0"/>
    <w:rsid w:val="00236D54"/>
    <w:rsid w:val="00241C0B"/>
    <w:rsid w:val="00241D8C"/>
    <w:rsid w:val="00241FDB"/>
    <w:rsid w:val="0024720C"/>
    <w:rsid w:val="00251BD1"/>
    <w:rsid w:val="002617AE"/>
    <w:rsid w:val="00263740"/>
    <w:rsid w:val="002638D0"/>
    <w:rsid w:val="002647D3"/>
    <w:rsid w:val="00275EAE"/>
    <w:rsid w:val="00277C0C"/>
    <w:rsid w:val="002925AF"/>
    <w:rsid w:val="0029456E"/>
    <w:rsid w:val="00294998"/>
    <w:rsid w:val="00297F18"/>
    <w:rsid w:val="002A1945"/>
    <w:rsid w:val="002A36DD"/>
    <w:rsid w:val="002B2958"/>
    <w:rsid w:val="002B3FC8"/>
    <w:rsid w:val="002C5D1C"/>
    <w:rsid w:val="002D23C5"/>
    <w:rsid w:val="002D6137"/>
    <w:rsid w:val="002E7E61"/>
    <w:rsid w:val="002F05E5"/>
    <w:rsid w:val="002F254D"/>
    <w:rsid w:val="002F30E4"/>
    <w:rsid w:val="002F5FCB"/>
    <w:rsid w:val="003056EB"/>
    <w:rsid w:val="00307140"/>
    <w:rsid w:val="00316DFF"/>
    <w:rsid w:val="00325B57"/>
    <w:rsid w:val="003354A0"/>
    <w:rsid w:val="00336056"/>
    <w:rsid w:val="003544E1"/>
    <w:rsid w:val="00366398"/>
    <w:rsid w:val="003A0632"/>
    <w:rsid w:val="003A30E5"/>
    <w:rsid w:val="003A6ADF"/>
    <w:rsid w:val="003B0CE3"/>
    <w:rsid w:val="003B5928"/>
    <w:rsid w:val="003C1A42"/>
    <w:rsid w:val="003D380F"/>
    <w:rsid w:val="003E160D"/>
    <w:rsid w:val="003F1D5F"/>
    <w:rsid w:val="00405128"/>
    <w:rsid w:val="00406CFF"/>
    <w:rsid w:val="00416B25"/>
    <w:rsid w:val="004177CE"/>
    <w:rsid w:val="00420592"/>
    <w:rsid w:val="0042159E"/>
    <w:rsid w:val="004319E0"/>
    <w:rsid w:val="00437E8C"/>
    <w:rsid w:val="00440225"/>
    <w:rsid w:val="00440D5C"/>
    <w:rsid w:val="00455BED"/>
    <w:rsid w:val="004726BC"/>
    <w:rsid w:val="00474105"/>
    <w:rsid w:val="00477AEF"/>
    <w:rsid w:val="00480E6E"/>
    <w:rsid w:val="00486277"/>
    <w:rsid w:val="00494CF6"/>
    <w:rsid w:val="00495F8D"/>
    <w:rsid w:val="004A1FAE"/>
    <w:rsid w:val="004A32FF"/>
    <w:rsid w:val="004B06EB"/>
    <w:rsid w:val="004B3964"/>
    <w:rsid w:val="004B6AD0"/>
    <w:rsid w:val="004C1A46"/>
    <w:rsid w:val="004C2D5D"/>
    <w:rsid w:val="004C33E1"/>
    <w:rsid w:val="004E01EB"/>
    <w:rsid w:val="004E2794"/>
    <w:rsid w:val="004F6613"/>
    <w:rsid w:val="00510392"/>
    <w:rsid w:val="00513E2A"/>
    <w:rsid w:val="00526158"/>
    <w:rsid w:val="00535124"/>
    <w:rsid w:val="0054753B"/>
    <w:rsid w:val="00562772"/>
    <w:rsid w:val="00566A35"/>
    <w:rsid w:val="0056701E"/>
    <w:rsid w:val="005676C2"/>
    <w:rsid w:val="005740D7"/>
    <w:rsid w:val="005A0F26"/>
    <w:rsid w:val="005A1B10"/>
    <w:rsid w:val="005A6850"/>
    <w:rsid w:val="005B1B1B"/>
    <w:rsid w:val="005C001F"/>
    <w:rsid w:val="005C1B5C"/>
    <w:rsid w:val="005C4390"/>
    <w:rsid w:val="005C5932"/>
    <w:rsid w:val="005D2CA1"/>
    <w:rsid w:val="005D3CA7"/>
    <w:rsid w:val="005D4CC1"/>
    <w:rsid w:val="005E328B"/>
    <w:rsid w:val="005F4B91"/>
    <w:rsid w:val="005F55D2"/>
    <w:rsid w:val="00614198"/>
    <w:rsid w:val="0062312F"/>
    <w:rsid w:val="00625F2C"/>
    <w:rsid w:val="00637CE0"/>
    <w:rsid w:val="006417E7"/>
    <w:rsid w:val="006618E9"/>
    <w:rsid w:val="0066309D"/>
    <w:rsid w:val="0068194B"/>
    <w:rsid w:val="00692703"/>
    <w:rsid w:val="006A1962"/>
    <w:rsid w:val="006A70B9"/>
    <w:rsid w:val="006B2217"/>
    <w:rsid w:val="006B5D48"/>
    <w:rsid w:val="006B6C7A"/>
    <w:rsid w:val="006B7D7B"/>
    <w:rsid w:val="006C1A5E"/>
    <w:rsid w:val="006D1BD4"/>
    <w:rsid w:val="006D2361"/>
    <w:rsid w:val="006E1507"/>
    <w:rsid w:val="00701EE2"/>
    <w:rsid w:val="00703542"/>
    <w:rsid w:val="00712D8B"/>
    <w:rsid w:val="007273B7"/>
    <w:rsid w:val="00733E0A"/>
    <w:rsid w:val="00736286"/>
    <w:rsid w:val="0074403D"/>
    <w:rsid w:val="00745789"/>
    <w:rsid w:val="00746D44"/>
    <w:rsid w:val="007538DC"/>
    <w:rsid w:val="00755C4E"/>
    <w:rsid w:val="00757803"/>
    <w:rsid w:val="00771460"/>
    <w:rsid w:val="0077673A"/>
    <w:rsid w:val="0079206B"/>
    <w:rsid w:val="007920FF"/>
    <w:rsid w:val="00796076"/>
    <w:rsid w:val="007C0566"/>
    <w:rsid w:val="007C606B"/>
    <w:rsid w:val="007E65C1"/>
    <w:rsid w:val="007E6A61"/>
    <w:rsid w:val="007F3A7B"/>
    <w:rsid w:val="00801140"/>
    <w:rsid w:val="00803404"/>
    <w:rsid w:val="0081295B"/>
    <w:rsid w:val="00834955"/>
    <w:rsid w:val="00855B59"/>
    <w:rsid w:val="00860461"/>
    <w:rsid w:val="0086487C"/>
    <w:rsid w:val="00870B20"/>
    <w:rsid w:val="008829F8"/>
    <w:rsid w:val="00885897"/>
    <w:rsid w:val="008A53F2"/>
    <w:rsid w:val="008A6538"/>
    <w:rsid w:val="008A6A56"/>
    <w:rsid w:val="008C7056"/>
    <w:rsid w:val="008F3796"/>
    <w:rsid w:val="008F3B14"/>
    <w:rsid w:val="00901899"/>
    <w:rsid w:val="0090344B"/>
    <w:rsid w:val="00905715"/>
    <w:rsid w:val="009072A4"/>
    <w:rsid w:val="0091321E"/>
    <w:rsid w:val="00913946"/>
    <w:rsid w:val="00914A3B"/>
    <w:rsid w:val="0092726B"/>
    <w:rsid w:val="009361BA"/>
    <w:rsid w:val="00944F78"/>
    <w:rsid w:val="009510E7"/>
    <w:rsid w:val="00952C89"/>
    <w:rsid w:val="00955249"/>
    <w:rsid w:val="00956E13"/>
    <w:rsid w:val="009571D8"/>
    <w:rsid w:val="00962EAA"/>
    <w:rsid w:val="009650EA"/>
    <w:rsid w:val="0097790C"/>
    <w:rsid w:val="0098506E"/>
    <w:rsid w:val="009A44CE"/>
    <w:rsid w:val="009C4DFC"/>
    <w:rsid w:val="009D373C"/>
    <w:rsid w:val="009D44F8"/>
    <w:rsid w:val="009E3160"/>
    <w:rsid w:val="009F220C"/>
    <w:rsid w:val="009F3B05"/>
    <w:rsid w:val="009F4931"/>
    <w:rsid w:val="00A14534"/>
    <w:rsid w:val="00A16DAA"/>
    <w:rsid w:val="00A2380D"/>
    <w:rsid w:val="00A24162"/>
    <w:rsid w:val="00A25023"/>
    <w:rsid w:val="00A270EA"/>
    <w:rsid w:val="00A34BA2"/>
    <w:rsid w:val="00A36F27"/>
    <w:rsid w:val="00A409CE"/>
    <w:rsid w:val="00A42E32"/>
    <w:rsid w:val="00A442BF"/>
    <w:rsid w:val="00A46E63"/>
    <w:rsid w:val="00A51D9E"/>
    <w:rsid w:val="00A51DC5"/>
    <w:rsid w:val="00A53DE1"/>
    <w:rsid w:val="00A615E1"/>
    <w:rsid w:val="00A755E8"/>
    <w:rsid w:val="00A93A5D"/>
    <w:rsid w:val="00AA11D0"/>
    <w:rsid w:val="00AB1162"/>
    <w:rsid w:val="00AB32F8"/>
    <w:rsid w:val="00AB5069"/>
    <w:rsid w:val="00AB610B"/>
    <w:rsid w:val="00AB663F"/>
    <w:rsid w:val="00AC245B"/>
    <w:rsid w:val="00AC4D37"/>
    <w:rsid w:val="00AD360E"/>
    <w:rsid w:val="00AD40FB"/>
    <w:rsid w:val="00AD782D"/>
    <w:rsid w:val="00AE675C"/>
    <w:rsid w:val="00AE7650"/>
    <w:rsid w:val="00B03967"/>
    <w:rsid w:val="00B046AE"/>
    <w:rsid w:val="00B10EBE"/>
    <w:rsid w:val="00B15043"/>
    <w:rsid w:val="00B236F1"/>
    <w:rsid w:val="00B31A74"/>
    <w:rsid w:val="00B5085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1D93"/>
    <w:rsid w:val="00BB4E51"/>
    <w:rsid w:val="00BD222B"/>
    <w:rsid w:val="00BD431F"/>
    <w:rsid w:val="00BE423E"/>
    <w:rsid w:val="00BF61AC"/>
    <w:rsid w:val="00C12EDD"/>
    <w:rsid w:val="00C326A7"/>
    <w:rsid w:val="00C3491E"/>
    <w:rsid w:val="00C47FA6"/>
    <w:rsid w:val="00C54D06"/>
    <w:rsid w:val="00C57FC6"/>
    <w:rsid w:val="00C66A7D"/>
    <w:rsid w:val="00C67F53"/>
    <w:rsid w:val="00C779DA"/>
    <w:rsid w:val="00C814F7"/>
    <w:rsid w:val="00C92A06"/>
    <w:rsid w:val="00CA187A"/>
    <w:rsid w:val="00CA4B4D"/>
    <w:rsid w:val="00CB35C3"/>
    <w:rsid w:val="00CD01E6"/>
    <w:rsid w:val="00CD2270"/>
    <w:rsid w:val="00CD323D"/>
    <w:rsid w:val="00CE036E"/>
    <w:rsid w:val="00CE4030"/>
    <w:rsid w:val="00CE64B3"/>
    <w:rsid w:val="00CF1A49"/>
    <w:rsid w:val="00D0630C"/>
    <w:rsid w:val="00D243A9"/>
    <w:rsid w:val="00D305E5"/>
    <w:rsid w:val="00D340DB"/>
    <w:rsid w:val="00D37CD3"/>
    <w:rsid w:val="00D43EAA"/>
    <w:rsid w:val="00D65FD2"/>
    <w:rsid w:val="00D660A0"/>
    <w:rsid w:val="00D66A52"/>
    <w:rsid w:val="00D66EFA"/>
    <w:rsid w:val="00D72A2D"/>
    <w:rsid w:val="00D9521A"/>
    <w:rsid w:val="00DA3914"/>
    <w:rsid w:val="00DA597C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591A"/>
    <w:rsid w:val="00E300FC"/>
    <w:rsid w:val="00E362DB"/>
    <w:rsid w:val="00E430EB"/>
    <w:rsid w:val="00E44EFC"/>
    <w:rsid w:val="00E5632B"/>
    <w:rsid w:val="00E70240"/>
    <w:rsid w:val="00E71E6B"/>
    <w:rsid w:val="00E76845"/>
    <w:rsid w:val="00E81CC5"/>
    <w:rsid w:val="00E85A87"/>
    <w:rsid w:val="00E85B4A"/>
    <w:rsid w:val="00E9528E"/>
    <w:rsid w:val="00EA5099"/>
    <w:rsid w:val="00EC1351"/>
    <w:rsid w:val="00EC1D03"/>
    <w:rsid w:val="00EC4CBF"/>
    <w:rsid w:val="00EC70F5"/>
    <w:rsid w:val="00EE2CA8"/>
    <w:rsid w:val="00EF17E8"/>
    <w:rsid w:val="00EF51D9"/>
    <w:rsid w:val="00F130DD"/>
    <w:rsid w:val="00F16CD2"/>
    <w:rsid w:val="00F24884"/>
    <w:rsid w:val="00F35DC2"/>
    <w:rsid w:val="00F476C4"/>
    <w:rsid w:val="00F61DF9"/>
    <w:rsid w:val="00F74729"/>
    <w:rsid w:val="00F7545C"/>
    <w:rsid w:val="00F81960"/>
    <w:rsid w:val="00F83D13"/>
    <w:rsid w:val="00F85373"/>
    <w:rsid w:val="00F85F39"/>
    <w:rsid w:val="00F8769D"/>
    <w:rsid w:val="00F9350C"/>
    <w:rsid w:val="00F94EB5"/>
    <w:rsid w:val="00F9624D"/>
    <w:rsid w:val="00FA21CC"/>
    <w:rsid w:val="00FB31C1"/>
    <w:rsid w:val="00FB58F2"/>
    <w:rsid w:val="00FC420E"/>
    <w:rsid w:val="00FC6AEA"/>
    <w:rsid w:val="00FD2FF6"/>
    <w:rsid w:val="00FD3D13"/>
    <w:rsid w:val="00FE3523"/>
    <w:rsid w:val="00FE55A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24E6"/>
  <w15:chartTrackingRefBased/>
  <w15:docId w15:val="{6F3A1C88-F441-4422-B744-9C4FB478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55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l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1158CDE44547929D4B37111BE5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33348-F08D-40E6-B5DF-E23F3EC75045}"/>
      </w:docPartPr>
      <w:docPartBody>
        <w:p w:rsidR="00554A01" w:rsidRDefault="00534218">
          <w:pPr>
            <w:pStyle w:val="CB1158CDE44547929D4B37111BE531F7"/>
          </w:pPr>
          <w:r w:rsidRPr="00CF1A49">
            <w:t>Experience</w:t>
          </w:r>
        </w:p>
      </w:docPartBody>
    </w:docPart>
    <w:docPart>
      <w:docPartPr>
        <w:name w:val="2E2F3753962E4E899D4B7FBE8E333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6999-D2DE-48B2-8F65-373D381705D0}"/>
      </w:docPartPr>
      <w:docPartBody>
        <w:p w:rsidR="00B33ACF" w:rsidRDefault="00203004" w:rsidP="00203004">
          <w:pPr>
            <w:pStyle w:val="2E2F3753962E4E899D4B7FBE8E3334A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78"/>
    <w:rsid w:val="00023BF4"/>
    <w:rsid w:val="00041738"/>
    <w:rsid w:val="0006078F"/>
    <w:rsid w:val="001D190F"/>
    <w:rsid w:val="00203004"/>
    <w:rsid w:val="002B460F"/>
    <w:rsid w:val="00344489"/>
    <w:rsid w:val="00387A65"/>
    <w:rsid w:val="003B7142"/>
    <w:rsid w:val="00492C78"/>
    <w:rsid w:val="00534218"/>
    <w:rsid w:val="00554A01"/>
    <w:rsid w:val="00563603"/>
    <w:rsid w:val="006114E5"/>
    <w:rsid w:val="009142EB"/>
    <w:rsid w:val="009E6934"/>
    <w:rsid w:val="00B33ACF"/>
    <w:rsid w:val="00B67A80"/>
    <w:rsid w:val="00BB2E78"/>
    <w:rsid w:val="00D257A3"/>
    <w:rsid w:val="00D7621B"/>
    <w:rsid w:val="00DE4395"/>
    <w:rsid w:val="00F8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1158CDE44547929D4B37111BE531F7">
    <w:name w:val="CB1158CDE44547929D4B37111BE531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E2F3753962E4E899D4B7FBE8E3334A6">
    <w:name w:val="2E2F3753962E4E899D4B7FBE8E3334A6"/>
    <w:rsid w:val="0020300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F199-EC12-4ED0-AC2F-DA57ADEE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2929</TotalTime>
  <Pages>1</Pages>
  <Words>359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golan</dc:creator>
  <cp:keywords/>
  <dc:description/>
  <cp:lastModifiedBy>eyal golan</cp:lastModifiedBy>
  <cp:revision>67</cp:revision>
  <cp:lastPrinted>2021-06-08T07:22:00Z</cp:lastPrinted>
  <dcterms:created xsi:type="dcterms:W3CDTF">2019-10-24T19:36:00Z</dcterms:created>
  <dcterms:modified xsi:type="dcterms:W3CDTF">2021-10-18T16:55:00Z</dcterms:modified>
  <cp:category/>
</cp:coreProperties>
</file>